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0453C6E6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13592025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5D32E3A3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2B01D9CD" w14:textId="77777777" w:rsidTr="00325C61">
        <w:tc>
          <w:tcPr>
            <w:tcW w:w="7735" w:type="dxa"/>
            <w:vMerge/>
          </w:tcPr>
          <w:p w14:paraId="1D022180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75CBEAF6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010D5FD3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14:paraId="7921C6AA" w14:textId="77777777" w:rsidR="00957958" w:rsidRPr="0077256B" w:rsidRDefault="00957958">
      <w:pPr>
        <w:ind w:firstLine="0"/>
        <w:rPr>
          <w:rFonts w:cs="Calibri Light"/>
        </w:rPr>
      </w:pPr>
    </w:p>
    <w:p w14:paraId="1FCF5DA0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7147777F" w14:textId="77777777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18BB04A3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421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354A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EC9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746784E0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9CDC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1241C5D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873A" w14:textId="130E0123" w:rsidR="00726FFD" w:rsidRPr="008E21D1" w:rsidRDefault="003F06E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 logueado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8D8DAB" w14:textId="0C3A9616" w:rsidR="00726FFD" w:rsidRPr="00E103E3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Usuario logeado con permisos de administrado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F18566" w14:textId="77777777" w:rsidR="00726FFD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Usuario no logueado</w:t>
            </w:r>
          </w:p>
          <w:p w14:paraId="7B80AB8A" w14:textId="44CED9DF" w:rsidR="003F06EE" w:rsidRPr="00E103E3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Usuarion logueado sin permisos de admi</w:t>
            </w:r>
          </w:p>
        </w:tc>
      </w:tr>
      <w:tr w:rsidR="00726FFD" w:rsidRPr="006A22F7" w14:paraId="53E2C99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BAED" w14:textId="7EE8B0D0" w:rsidR="00726FFD" w:rsidRPr="008E21D1" w:rsidRDefault="00FE2F1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C2C634" w14:textId="5D2220CA" w:rsidR="00726FFD" w:rsidRDefault="00FE2F1F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precio en dolares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C5CC84" w14:textId="77777777" w:rsidR="00726FFD" w:rsidRDefault="00FE2F1F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precio en pesos</w:t>
            </w:r>
          </w:p>
          <w:p w14:paraId="043A83E6" w14:textId="2030F185" w:rsidR="00FE2F1F" w:rsidRDefault="00FE2F1F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ingresa precio en dolares</w:t>
            </w:r>
          </w:p>
        </w:tc>
      </w:tr>
      <w:tr w:rsidR="00FE2F1F" w:rsidRPr="006A22F7" w14:paraId="24ECC41A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7DEE" w14:textId="0DF39F89" w:rsidR="00FE2F1F" w:rsidRDefault="00FE2F1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9B63D3" w14:textId="4129F5E6" w:rsidR="00FE2F1F" w:rsidRDefault="00FE2F1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Carácter </w:t>
            </w:r>
            <w:r w:rsidR="00B3496C">
              <w:rPr>
                <w:lang w:val="es-US"/>
              </w:rPr>
              <w:t xml:space="preserve">de </w:t>
            </w:r>
            <w:r>
              <w:rPr>
                <w:lang w:val="es-US"/>
              </w:rPr>
              <w:t>hasta</w:t>
            </w:r>
            <w:r w:rsidR="00817DBA">
              <w:rPr>
                <w:lang w:val="es-US"/>
              </w:rPr>
              <w:t xml:space="preserve"> maximo</w:t>
            </w:r>
            <w:r>
              <w:rPr>
                <w:lang w:val="es-US"/>
              </w:rPr>
              <w:t xml:space="preserve"> 255</w:t>
            </w:r>
          </w:p>
          <w:p w14:paraId="4369F65E" w14:textId="5919F366" w:rsidR="00FE2F1F" w:rsidRDefault="00FE2F1F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1D44FF" w14:textId="77777777" w:rsidR="00FE2F1F" w:rsidRDefault="00FE2F1F" w:rsidP="00950F68">
            <w:pPr>
              <w:rPr>
                <w:lang w:val="es-US"/>
              </w:rPr>
            </w:pPr>
          </w:p>
        </w:tc>
      </w:tr>
      <w:tr w:rsidR="00FE2F1F" w:rsidRPr="006A22F7" w14:paraId="1B72CEDF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919ED" w14:textId="4ACF3C8B" w:rsidR="00FE2F1F" w:rsidRDefault="00FE2F1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447F72" w14:textId="58351543" w:rsidR="00FE2F1F" w:rsidRDefault="00FE2F1F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nombre de autor de hasta 255 caracteres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DA3D6A" w14:textId="77777777" w:rsidR="00FE2F1F" w:rsidRDefault="00FE2F1F" w:rsidP="00950F68">
            <w:pPr>
              <w:rPr>
                <w:lang w:val="es-US"/>
              </w:rPr>
            </w:pPr>
          </w:p>
        </w:tc>
      </w:tr>
      <w:tr w:rsidR="003F06EE" w:rsidRPr="006A22F7" w14:paraId="737FC5BA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BA2A" w14:textId="061556DC" w:rsidR="003F06EE" w:rsidRDefault="003F06E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genero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114FF0" w14:textId="0A6A03E1" w:rsidR="003F06EE" w:rsidRDefault="00FE2F1F" w:rsidP="00950F68">
            <w:pPr>
              <w:rPr>
                <w:lang w:val="es-US"/>
              </w:rPr>
            </w:pPr>
            <w:r>
              <w:rPr>
                <w:lang w:val="es-US"/>
              </w:rPr>
              <w:t>Se selecciona de un listado</w:t>
            </w:r>
          </w:p>
          <w:p w14:paraId="20238B5C" w14:textId="1ABC4627" w:rsidR="00FE2F1F" w:rsidRDefault="00FE2F1F" w:rsidP="00950F68">
            <w:pPr>
              <w:rPr>
                <w:lang w:val="es-US"/>
              </w:rPr>
            </w:pPr>
            <w:r>
              <w:rPr>
                <w:lang w:val="es-US"/>
              </w:rPr>
              <w:t>Se selecciona”otro” cuya cadena de texto es hasta 50 caracteres</w:t>
            </w:r>
          </w:p>
          <w:p w14:paraId="53A4A470" w14:textId="5E23CA36" w:rsidR="00FE2F1F" w:rsidRDefault="00FE2F1F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454BF4" w14:textId="77777777" w:rsidR="003F06EE" w:rsidRDefault="003F06EE" w:rsidP="00950F68">
            <w:pPr>
              <w:rPr>
                <w:lang w:val="es-US"/>
              </w:rPr>
            </w:pPr>
          </w:p>
        </w:tc>
      </w:tr>
      <w:tr w:rsidR="00726FFD" w:rsidRPr="006A22F7" w14:paraId="54E44C3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198D" w14:textId="6FF6F694" w:rsidR="00726FFD" w:rsidRPr="008E21D1" w:rsidRDefault="003F06E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Formato imagen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4CF9A8" w14:textId="227FCEA1" w:rsidR="00726FFD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Formato Imagen seleecionada con extensión jpg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128E28" w14:textId="19346742" w:rsidR="00726FFD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No se selección formato image</w:t>
            </w:r>
            <w:r w:rsidR="00FE2F1F">
              <w:rPr>
                <w:lang w:val="es-US"/>
              </w:rPr>
              <w:t>n</w:t>
            </w:r>
            <w:r>
              <w:rPr>
                <w:lang w:val="es-US"/>
              </w:rPr>
              <w:t xml:space="preserve"> con extensión jpg</w:t>
            </w:r>
          </w:p>
        </w:tc>
      </w:tr>
      <w:tr w:rsidR="003F06EE" w:rsidRPr="006A22F7" w14:paraId="6FA79B7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FE0A" w14:textId="20AF4330" w:rsidR="003F06EE" w:rsidRDefault="003F06E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tamaño imagen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A5D803A" w14:textId="55C4776B" w:rsidR="003F06EE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Tamaño es &gt;0 &lt;=5mb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D15C4C" w14:textId="77777777" w:rsidR="003F06EE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Numero no entero</w:t>
            </w:r>
          </w:p>
          <w:p w14:paraId="0E8E908A" w14:textId="6EA42EDE" w:rsidR="003F06EE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Numero entero menor a 0 y mayor a 5mb</w:t>
            </w:r>
          </w:p>
          <w:p w14:paraId="0DF8D486" w14:textId="77777777" w:rsidR="003F06EE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  <w:p w14:paraId="600D0C8E" w14:textId="53BFA8CD" w:rsidR="003F06EE" w:rsidRDefault="003F06EE" w:rsidP="00950F68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3F06EE" w:rsidRPr="006A22F7" w14:paraId="39D63B6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0548C" w14:textId="2B68491B" w:rsidR="003F06EE" w:rsidRDefault="00817DB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Listado de autores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183C9A" w14:textId="5AFF31D3" w:rsidR="003F06EE" w:rsidRDefault="00817DBA" w:rsidP="00950F68">
            <w:pPr>
              <w:rPr>
                <w:lang w:val="es-US"/>
              </w:rPr>
            </w:pPr>
            <w:r>
              <w:rPr>
                <w:lang w:val="es-US"/>
              </w:rPr>
              <w:t>La cantidad de autores es &gt; 0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D9AD33" w14:textId="77777777" w:rsidR="003F06EE" w:rsidRDefault="003F06EE" w:rsidP="00950F68">
            <w:pPr>
              <w:rPr>
                <w:lang w:val="es-US"/>
              </w:rPr>
            </w:pPr>
          </w:p>
        </w:tc>
      </w:tr>
      <w:tr w:rsidR="00726FFD" w:rsidRPr="006A22F7" w14:paraId="4C299963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BA7D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09406D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F96879" w14:textId="77777777" w:rsidR="00726FFD" w:rsidRDefault="00726FFD" w:rsidP="00950F68">
            <w:pPr>
              <w:rPr>
                <w:lang w:val="es-US"/>
              </w:rPr>
            </w:pPr>
          </w:p>
        </w:tc>
      </w:tr>
    </w:tbl>
    <w:p w14:paraId="72EE43FA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1A601BE5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2C5E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20C495E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AF143" w14:textId="4B0987B7" w:rsidR="00726FFD" w:rsidRPr="00E103E3" w:rsidRDefault="00B3496C" w:rsidP="00950F68">
            <w:r>
              <w:t>caratula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A685B6" w14:textId="71D4E1C0" w:rsidR="00726FFD" w:rsidRPr="00E103E3" w:rsidRDefault="00B3496C" w:rsidP="00950F68">
            <w:r>
              <w:t>Mostrar vista previa de la caratula con titulo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646006" w14:textId="5F994769" w:rsidR="00726FFD" w:rsidRPr="00E103E3" w:rsidRDefault="00B3496C" w:rsidP="00950F68">
            <w:r>
              <w:t>Mensaje de error de usuario no logueado</w:t>
            </w:r>
          </w:p>
        </w:tc>
      </w:tr>
      <w:tr w:rsidR="00726FFD" w:rsidRPr="00E103E3" w14:paraId="798B62F6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A2F3" w14:textId="5F44630C" w:rsidR="00726FFD" w:rsidRPr="00E103E3" w:rsidRDefault="00B3496C" w:rsidP="00950F68">
            <w:r>
              <w:t>Listado de caratula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F30A90" w14:textId="4ACEE118" w:rsidR="00726FFD" w:rsidRPr="00E103E3" w:rsidRDefault="00B3496C" w:rsidP="00950F68">
            <w:r>
              <w:t>Mostrar listado de caratulas con titulo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E8F852" w14:textId="45B89C9C" w:rsidR="00726FFD" w:rsidRPr="00E103E3" w:rsidRDefault="00B3496C" w:rsidP="00950F68">
            <w:r>
              <w:t>Mensaje de error de usuario sin permisos</w:t>
            </w:r>
          </w:p>
        </w:tc>
      </w:tr>
      <w:tr w:rsidR="00726FFD" w:rsidRPr="00E103E3" w14:paraId="42C0BAA0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7D4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B263F5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B18824" w14:textId="3110AEB1" w:rsidR="00726FFD" w:rsidRPr="00E103E3" w:rsidRDefault="00B3496C" w:rsidP="00950F68">
            <w:r>
              <w:t>Mensaje de error indicando que el formato de imagen es invalido</w:t>
            </w:r>
          </w:p>
        </w:tc>
      </w:tr>
      <w:tr w:rsidR="00726FFD" w:rsidRPr="00E103E3" w14:paraId="5380C3BF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4552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04A35F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FC4F72" w14:textId="1FF4AF2A" w:rsidR="00726FFD" w:rsidRPr="00E103E3" w:rsidRDefault="00B3496C" w:rsidP="00950F68">
            <w:r>
              <w:t>Mensaje de error indicando que el tamaño indicado es incorrecto</w:t>
            </w:r>
          </w:p>
        </w:tc>
      </w:tr>
      <w:tr w:rsidR="00726FFD" w:rsidRPr="00E103E3" w14:paraId="27B19B1D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4FA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1593C7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D30D49" w14:textId="6130E050" w:rsidR="00726FFD" w:rsidRPr="00E103E3" w:rsidRDefault="00B3496C" w:rsidP="00950F68">
            <w:r>
              <w:t>Mensaje de error indicando que el genero indicado es incorrecto</w:t>
            </w:r>
          </w:p>
        </w:tc>
      </w:tr>
      <w:tr w:rsidR="00C007C6" w:rsidRPr="00E103E3" w14:paraId="741E61AB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4694" w14:textId="77777777" w:rsidR="00C007C6" w:rsidRPr="00E103E3" w:rsidRDefault="00C007C6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659BC7" w14:textId="77777777" w:rsidR="00C007C6" w:rsidRPr="00E103E3" w:rsidRDefault="00C007C6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234333" w14:textId="77777777" w:rsidR="00C007C6" w:rsidRDefault="00C007C6" w:rsidP="00950F68">
            <w:r>
              <w:t>Mensaje de error indicando que el precio es &lt;0</w:t>
            </w:r>
          </w:p>
          <w:p w14:paraId="1D161B34" w14:textId="5C3E111C" w:rsidR="00C007C6" w:rsidRDefault="00C007C6" w:rsidP="00950F68"/>
        </w:tc>
      </w:tr>
      <w:tr w:rsidR="00726FFD" w:rsidRPr="00E103E3" w14:paraId="62C540C7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91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904BB72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97FCAC" w14:textId="2FC8D6B1" w:rsidR="00726FFD" w:rsidRPr="00E103E3" w:rsidRDefault="00B3496C" w:rsidP="00950F68">
            <w:r>
              <w:t>Mensaje de error indicando que el precio indicado es incorrecto</w:t>
            </w:r>
          </w:p>
        </w:tc>
      </w:tr>
      <w:tr w:rsidR="00726FFD" w:rsidRPr="00E103E3" w14:paraId="25888F33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2FA8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618D31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727894" w14:textId="7F46E714" w:rsidR="00726FFD" w:rsidRPr="00E103E3" w:rsidRDefault="00B3496C" w:rsidP="00950F68">
            <w:r>
              <w:t>Mensaje de error indicando que el titulo indicado es incorrecto</w:t>
            </w:r>
          </w:p>
        </w:tc>
      </w:tr>
      <w:tr w:rsidR="00726FFD" w:rsidRPr="00E103E3" w14:paraId="5A5DD26F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A4B4F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57B684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01D539" w14:textId="23040FC9" w:rsidR="00726FFD" w:rsidRPr="00E103E3" w:rsidRDefault="00C007C6" w:rsidP="00950F68">
            <w:r>
              <w:t>Mensaje de error indicando que elgenero no se encuentra</w:t>
            </w:r>
          </w:p>
        </w:tc>
      </w:tr>
      <w:tr w:rsidR="00726FFD" w:rsidRPr="00E103E3" w14:paraId="2CEE9D77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C74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1028FE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015A35" w14:textId="77777777" w:rsidR="00726FFD" w:rsidRPr="00E103E3" w:rsidRDefault="00726FFD" w:rsidP="00950F68"/>
        </w:tc>
      </w:tr>
      <w:tr w:rsidR="00726FFD" w:rsidRPr="00E103E3" w14:paraId="6514D6E6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B9B9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2D0D5C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2662E8E" w14:textId="77777777" w:rsidR="00726FFD" w:rsidRPr="00E103E3" w:rsidRDefault="00726FFD" w:rsidP="00950F68"/>
        </w:tc>
      </w:tr>
      <w:tr w:rsidR="00726FFD" w:rsidRPr="00E103E3" w14:paraId="36C4E5E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232C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A34538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A36776" w14:textId="77777777" w:rsidR="00726FFD" w:rsidRPr="00E103E3" w:rsidRDefault="00726FFD" w:rsidP="00950F68"/>
        </w:tc>
      </w:tr>
      <w:tr w:rsidR="00726FFD" w:rsidRPr="00E103E3" w14:paraId="1AB24C93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503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D36B1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C0C0D4" w14:textId="77777777" w:rsidR="00726FFD" w:rsidRPr="00E103E3" w:rsidRDefault="00726FFD" w:rsidP="00950F68"/>
        </w:tc>
      </w:tr>
    </w:tbl>
    <w:p w14:paraId="453068C9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6D30C880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0388BC68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2FB09675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257C5868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2488D495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305015F2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6B923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92D7B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2C99B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D3E50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334F9C4B" w14:textId="77777777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2E58635A" w14:textId="6DDE5EE5" w:rsidR="00C71BDC" w:rsidRDefault="00C007C6" w:rsidP="00EE03FB"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0FE837CF" w14:textId="7178E437" w:rsidR="00C71BDC" w:rsidRDefault="00C007C6" w:rsidP="00EE03FB">
            <w:r>
              <w:t>alta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B7F2" w14:textId="7EE3C0C9" w:rsidR="00C71BDC" w:rsidRDefault="00C007C6" w:rsidP="00EE03FB">
            <w:r>
              <w:t>la inclusión de un audio libro para un actor ya registrado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D15A" w14:textId="4138816A" w:rsidR="00C71BDC" w:rsidRDefault="00FA583D" w:rsidP="00FA583D">
            <w:pPr>
              <w:ind w:firstLine="0"/>
            </w:pPr>
            <w:r>
              <w:rPr>
                <w:rFonts w:cs="Calibri Light"/>
              </w:rPr>
              <w:t xml:space="preserve">1- </w:t>
            </w:r>
            <w:r w:rsidRPr="00FA583D">
              <w:rPr>
                <w:rFonts w:cs="Calibri Light"/>
                <w:color w:val="000000"/>
              </w:rPr>
              <w:t xml:space="preserve">El </w:t>
            </w:r>
            <w:r w:rsidRPr="00FA583D">
              <w:rPr>
                <w:rFonts w:cs="Calibri Light"/>
                <w:color w:val="000000"/>
              </w:rPr>
              <w:t>admi</w:t>
            </w:r>
            <w:r w:rsidRPr="00FA583D">
              <w:rPr>
                <w:rFonts w:cs="Calibri Light"/>
                <w:color w:val="000000"/>
              </w:rPr>
              <w:t xml:space="preserve"> se encuentra logueado en la aplicación y tiene rol “Administrador</w:t>
            </w:r>
            <w:r w:rsidRPr="00FA583D">
              <w:rPr>
                <w:rFonts w:asciiTheme="minorHAnsi" w:hAnsiTheme="minorHAnsi" w:cstheme="minorHAnsi"/>
                <w:color w:val="000000"/>
              </w:rPr>
              <w:t>”</w:t>
            </w:r>
          </w:p>
          <w:p w14:paraId="6680EB82" w14:textId="69D5CEEE" w:rsidR="00FA583D" w:rsidRDefault="00FA583D" w:rsidP="00817DBA">
            <w:pPr>
              <w:ind w:firstLine="0"/>
            </w:pPr>
            <w:r>
              <w:t>2- el nombre del actor es “juan dominguez” se encuentra en el sistema</w:t>
            </w:r>
          </w:p>
          <w:p w14:paraId="503C6180" w14:textId="1AF2ED4D" w:rsidR="00FA583D" w:rsidRDefault="00FA583D" w:rsidP="00FA583D">
            <w:pPr>
              <w:ind w:firstLine="0"/>
            </w:pPr>
            <w:r>
              <w:t xml:space="preserve">3- </w:t>
            </w:r>
            <w:r>
              <w:t>el nombre del actor es “juan dominguez”</w:t>
            </w:r>
            <w:r>
              <w:t xml:space="preserve">no </w:t>
            </w:r>
            <w:r>
              <w:t xml:space="preserve"> se encuentra </w:t>
            </w:r>
            <w:r>
              <w:t>registrado en</w:t>
            </w:r>
            <w:r>
              <w:t xml:space="preserve"> el sistema</w:t>
            </w:r>
          </w:p>
          <w:p w14:paraId="6EEA9E25" w14:textId="37754CD5" w:rsidR="00FA583D" w:rsidRDefault="00FA583D" w:rsidP="00817DBA">
            <w:pPr>
              <w:ind w:firstLine="0"/>
            </w:pP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EDD9B" w14:textId="7FE48681" w:rsidR="00C71BDC" w:rsidRDefault="00E91E41" w:rsidP="00726FFD">
            <w:pPr>
              <w:ind w:firstLine="0"/>
            </w:pPr>
            <w:r>
              <w:t>1-el admi  selecciona la opción de “agregar nuevo audiolibro al autor”</w:t>
            </w:r>
          </w:p>
          <w:p w14:paraId="7E1E7065" w14:textId="78D7B7FE" w:rsidR="00E91E41" w:rsidRDefault="00E91E41" w:rsidP="00726FFD">
            <w:pPr>
              <w:ind w:firstLine="0"/>
            </w:pPr>
            <w:r>
              <w:t>2- el admi ingresa titulo:”aaa”</w:t>
            </w:r>
          </w:p>
          <w:p w14:paraId="16CA1C01" w14:textId="1273C80C" w:rsidR="00E91E41" w:rsidRDefault="00E91E41" w:rsidP="00726FFD">
            <w:pPr>
              <w:ind w:firstLine="0"/>
            </w:pPr>
            <w:r>
              <w:t>2-El admi ingresa precio:”35 dolares”</w:t>
            </w:r>
          </w:p>
          <w:p w14:paraId="1640E010" w14:textId="6DD4A317" w:rsidR="00E91E41" w:rsidRDefault="00E91E41" w:rsidP="00726FFD">
            <w:pPr>
              <w:ind w:firstLine="0"/>
            </w:pPr>
            <w:r>
              <w:t>3-el admi ingresa genero:”drama”</w:t>
            </w:r>
          </w:p>
          <w:p w14:paraId="266C8394" w14:textId="4C0E6497" w:rsidR="00E91E41" w:rsidRDefault="00E91E41" w:rsidP="00726FFD">
            <w:pPr>
              <w:ind w:firstLine="0"/>
            </w:pPr>
            <w:r>
              <w:t>4- el admi ingresa nombre de autor: “j</w:t>
            </w:r>
            <w:r w:rsidR="00D72A91">
              <w:t>orge</w:t>
            </w:r>
            <w:r>
              <w:t>”</w:t>
            </w:r>
          </w:p>
          <w:p w14:paraId="21E37AC4" w14:textId="0572B306" w:rsidR="00E91E41" w:rsidRDefault="00E91E41" w:rsidP="00726FFD">
            <w:pPr>
              <w:ind w:firstLine="0"/>
            </w:pPr>
            <w:r>
              <w:t>5- el admi ingresa apellido de autor:”</w:t>
            </w:r>
            <w:r w:rsidR="00D72A91">
              <w:t>cat</w:t>
            </w:r>
            <w:r>
              <w:t>”</w:t>
            </w:r>
          </w:p>
          <w:p w14:paraId="0383554D" w14:textId="31BB305E" w:rsidR="00E91E41" w:rsidRDefault="00E91E41" w:rsidP="00726FFD">
            <w:pPr>
              <w:ind w:firstLine="0"/>
            </w:pPr>
            <w:r>
              <w:t>6- el admi selecciona agregar narraciones</w:t>
            </w:r>
            <w:r w:rsidR="00FA583D">
              <w:t xml:space="preserve"> en formato </w:t>
            </w:r>
          </w:p>
          <w:p w14:paraId="753B4BD4" w14:textId="7915ACB9" w:rsidR="00FA583D" w:rsidRDefault="00FA583D" w:rsidP="00726FFD">
            <w:pPr>
              <w:ind w:firstLine="0"/>
            </w:pPr>
            <w:r>
              <w:t>Mp3 junto con el genero “appelado”, nombre”Robert”,</w:t>
            </w:r>
          </w:p>
          <w:p w14:paraId="4F902F0A" w14:textId="4153AC83" w:rsidR="00FA583D" w:rsidRDefault="00FA583D" w:rsidP="00726FFD">
            <w:pPr>
              <w:ind w:firstLine="0"/>
            </w:pPr>
            <w:r>
              <w:t>7- el admi selecciona idioma dismponible: “ingles”</w:t>
            </w:r>
          </w:p>
          <w:p w14:paraId="420DF914" w14:textId="10279767" w:rsidR="00A23148" w:rsidRDefault="00A23148" w:rsidP="00726FFD">
            <w:pPr>
              <w:ind w:firstLine="0"/>
            </w:pPr>
            <w:r>
              <w:t>8 el admi selecciona la opción “agregar”</w:t>
            </w:r>
          </w:p>
          <w:p w14:paraId="39C1EC79" w14:textId="5FC45CF3" w:rsidR="00FA583D" w:rsidRDefault="00FA583D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9C1AF" w14:textId="6402ACD4" w:rsidR="00C71BDC" w:rsidRDefault="00FA583D" w:rsidP="00FA583D">
            <w:pPr>
              <w:pStyle w:val="Cuerpo"/>
              <w:numPr>
                <w:ilvl w:val="0"/>
                <w:numId w:val="39"/>
              </w:numPr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t>El sistema busca actor</w:t>
            </w:r>
            <w:r w:rsidR="00D72A91">
              <w:rPr>
                <w:rStyle w:val="Ninguno"/>
                <w:rFonts w:ascii="Calibri" w:eastAsia="Calibri" w:hAnsi="Calibri" w:cs="Calibri"/>
              </w:rPr>
              <w:t xml:space="preserve"> que este registrado</w:t>
            </w:r>
          </w:p>
          <w:p w14:paraId="28A84DB6" w14:textId="76FB81F1" w:rsidR="00C71BDC" w:rsidRDefault="00FA583D" w:rsidP="00D72A91">
            <w:pPr>
              <w:pStyle w:val="Cuerpo"/>
              <w:numPr>
                <w:ilvl w:val="0"/>
                <w:numId w:val="39"/>
              </w:numPr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t>el sistema muestra el mensaje</w:t>
            </w:r>
            <w:r w:rsidR="00D72A91">
              <w:rPr>
                <w:rStyle w:val="Ninguno"/>
                <w:rFonts w:ascii="Calibri" w:eastAsia="Calibri" w:hAnsi="Calibri" w:cs="Calibri"/>
              </w:rPr>
              <w:t xml:space="preserve">” se agrego </w:t>
            </w:r>
            <w:r>
              <w:rPr>
                <w:rStyle w:val="Ninguno"/>
                <w:rFonts w:ascii="Calibri" w:eastAsia="Calibri" w:hAnsi="Calibri" w:cs="Calibri"/>
              </w:rPr>
              <w:t xml:space="preserve"> el titulo</w:t>
            </w:r>
            <w:r w:rsidR="00D72A91">
              <w:rPr>
                <w:rStyle w:val="Ninguno"/>
                <w:rFonts w:ascii="Calibri" w:eastAsia="Calibri" w:hAnsi="Calibri" w:cs="Calibri"/>
              </w:rPr>
              <w:t>:aaa</w:t>
            </w:r>
            <w:r>
              <w:rPr>
                <w:rStyle w:val="Ninguno"/>
                <w:rFonts w:ascii="Calibri" w:eastAsia="Calibri" w:hAnsi="Calibri" w:cs="Calibri"/>
              </w:rPr>
              <w:t xml:space="preserve"> </w:t>
            </w:r>
            <w:r w:rsidR="00D72A91">
              <w:rPr>
                <w:rStyle w:val="Ninguno"/>
                <w:rFonts w:ascii="Calibri" w:eastAsia="Calibri" w:hAnsi="Calibri" w:cs="Calibri"/>
              </w:rPr>
              <w:t xml:space="preserve">, precio:35  ,genero:drama nombre yapellido de autor: Jorge cat, formato mp3(genero:appelado,nombre:Robert), idioma: ingles </w:t>
            </w:r>
            <w:r>
              <w:rPr>
                <w:rStyle w:val="Ninguno"/>
                <w:rFonts w:ascii="Calibri" w:eastAsia="Calibri" w:hAnsi="Calibri" w:cs="Calibri"/>
              </w:rPr>
              <w:t>se registro con exito”</w:t>
            </w:r>
          </w:p>
          <w:p w14:paraId="5BBA119D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C428D5A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0357CF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F076C8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ADACFB4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75F1EBB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72ACCF7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50060230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18EB8D7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B55DBEF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7E332C6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21F8C55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F57476A" w14:textId="77777777" w:rsidR="00C71BDC" w:rsidRDefault="00C71BDC" w:rsidP="006D2CA3">
            <w:pPr>
              <w:pStyle w:val="Cuerpo"/>
              <w:ind w:firstLine="0"/>
              <w:rPr>
                <w:rStyle w:val="Ninguno"/>
                <w:rFonts w:ascii="Calibri" w:eastAsia="Calibri" w:hAnsi="Calibri" w:cs="Calibri"/>
              </w:rPr>
            </w:pPr>
          </w:p>
          <w:p w14:paraId="225B5945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57C798B" w14:textId="77777777" w:rsidR="00C71BDC" w:rsidRDefault="00C71BDC" w:rsidP="00EE03FB">
            <w:pPr>
              <w:pStyle w:val="Cuerpo"/>
            </w:pPr>
          </w:p>
        </w:tc>
      </w:tr>
    </w:tbl>
    <w:p w14:paraId="102BB813" w14:textId="77777777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784167AC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0CDF2644" w14:textId="77777777" w:rsidTr="00950F68">
        <w:tc>
          <w:tcPr>
            <w:tcW w:w="1421" w:type="dxa"/>
            <w:shd w:val="clear" w:color="auto" w:fill="2898B7"/>
          </w:tcPr>
          <w:p w14:paraId="00332939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45C12D5F" w14:textId="14575F51" w:rsidR="009A5A5D" w:rsidRPr="003F2F3B" w:rsidRDefault="00817DBA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Decisión/condicion</w:t>
            </w:r>
          </w:p>
        </w:tc>
        <w:tc>
          <w:tcPr>
            <w:tcW w:w="3189" w:type="dxa"/>
            <w:shd w:val="clear" w:color="auto" w:fill="2898B7"/>
          </w:tcPr>
          <w:p w14:paraId="1EF68229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71EC2F4A" w14:textId="2B968312" w:rsidR="009A5A5D" w:rsidRPr="003F2F3B" w:rsidRDefault="00920DF6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6</w:t>
            </w:r>
          </w:p>
        </w:tc>
      </w:tr>
      <w:tr w:rsidR="009A5A5D" w:rsidRPr="003F2F3B" w14:paraId="0F81BDBA" w14:textId="77777777" w:rsidTr="00950F68">
        <w:tc>
          <w:tcPr>
            <w:tcW w:w="15730" w:type="dxa"/>
            <w:gridSpan w:val="4"/>
            <w:shd w:val="clear" w:color="auto" w:fill="2898B7"/>
          </w:tcPr>
          <w:p w14:paraId="67CBC642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78299CD6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28AA081D" w14:textId="7211D40D" w:rsidR="00BE4418" w:rsidRDefault="00BE4418" w:rsidP="00BE441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1)El usuario “ggg” ingresa titulo </w:t>
            </w:r>
            <w:r>
              <w:rPr>
                <w:rFonts w:ascii="Corbel" w:hAnsi="Corbel"/>
                <w:b/>
              </w:rPr>
              <w:t>como “la ola”, cuya longitud es 6, no hay autores</w:t>
            </w:r>
          </w:p>
          <w:p w14:paraId="08AF863B" w14:textId="506C722E" w:rsidR="00BE4418" w:rsidRDefault="00BE4418" w:rsidP="00BE441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2)El usuario “ggg” ingresa titulo </w:t>
            </w:r>
            <w:r>
              <w:rPr>
                <w:rFonts w:ascii="Corbel" w:hAnsi="Corbel"/>
                <w:b/>
              </w:rPr>
              <w:t>como “la ola”, cuya longitud es 6,  se encuentran autores,y ese autor no esta en autores</w:t>
            </w:r>
          </w:p>
          <w:p w14:paraId="66673CBC" w14:textId="577E48CD" w:rsidR="009A5A5D" w:rsidRPr="00BE4418" w:rsidRDefault="00BE4418" w:rsidP="00BE4418">
            <w:pPr>
              <w:pStyle w:val="Textoindependiente"/>
              <w:ind w:left="227" w:firstLine="0"/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3)El usuario “ggg” </w:t>
            </w:r>
            <w:r w:rsidR="00920DF6">
              <w:rPr>
                <w:rFonts w:ascii="Corbel" w:hAnsi="Corbel"/>
                <w:b/>
                <w:lang w:val="es-ES_tradnl"/>
              </w:rPr>
              <w:t xml:space="preserve">no ingresa </w:t>
            </w:r>
            <w:r>
              <w:rPr>
                <w:rFonts w:ascii="Corbel" w:hAnsi="Corbel"/>
                <w:b/>
                <w:lang w:val="es-ES_tradnl"/>
              </w:rPr>
              <w:t xml:space="preserve"> titulo </w:t>
            </w:r>
          </w:p>
          <w:p w14:paraId="7F50C8D9" w14:textId="3E24367C" w:rsidR="00BE4418" w:rsidRPr="00BE4418" w:rsidRDefault="00BE4418" w:rsidP="00BE4418">
            <w:pPr>
              <w:pStyle w:val="Textoindependiente"/>
              <w:ind w:left="227" w:firstLine="0"/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4)El usuario “ggg” ingresa titulo </w:t>
            </w:r>
            <w:r>
              <w:rPr>
                <w:rFonts w:ascii="Corbel" w:hAnsi="Corbel"/>
                <w:b/>
              </w:rPr>
              <w:t>como “la ola”, cuya longitud es 6,  se encuentran autores,y ese autor  esta en autores, se ingresa imagen y el tamaño es superior a 5mb</w:t>
            </w:r>
          </w:p>
          <w:p w14:paraId="4B873ACB" w14:textId="77777777" w:rsidR="00BE4418" w:rsidRDefault="00BE4418" w:rsidP="00BE4418">
            <w:pPr>
              <w:pStyle w:val="Textoindependiente"/>
              <w:ind w:left="227"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5) El usuario “ggg” ingresa titulo </w:t>
            </w:r>
            <w:r>
              <w:rPr>
                <w:rFonts w:ascii="Corbel" w:hAnsi="Corbel"/>
                <w:b/>
              </w:rPr>
              <w:t xml:space="preserve">como “la ola”, cuya longitud es 6,  se encuentran autores,y ese autor  esta en autores, se ingresa imagen y el tamaño es </w:t>
            </w:r>
            <w:r w:rsidR="00920DF6">
              <w:rPr>
                <w:rFonts w:ascii="Corbel" w:hAnsi="Corbel"/>
                <w:b/>
              </w:rPr>
              <w:t xml:space="preserve">tamaño menor a </w:t>
            </w:r>
            <w:r>
              <w:rPr>
                <w:rFonts w:ascii="Corbel" w:hAnsi="Corbel"/>
                <w:b/>
              </w:rPr>
              <w:t xml:space="preserve"> 5mb</w:t>
            </w:r>
            <w:r w:rsidR="00920DF6">
              <w:rPr>
                <w:rFonts w:ascii="Corbel" w:hAnsi="Corbel"/>
                <w:b/>
              </w:rPr>
              <w:t xml:space="preserve"> y &gt;0  y no tiene libros relacionados</w:t>
            </w:r>
          </w:p>
          <w:p w14:paraId="7F5843AF" w14:textId="35E4F4F7" w:rsidR="00920DF6" w:rsidRPr="00486FB0" w:rsidRDefault="00920DF6" w:rsidP="00BE4418">
            <w:pPr>
              <w:pStyle w:val="Textoindependiente"/>
              <w:ind w:left="227" w:firstLine="0"/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6) El usuario “ggg” ingresa titulo </w:t>
            </w:r>
            <w:r>
              <w:rPr>
                <w:rFonts w:ascii="Corbel" w:hAnsi="Corbel"/>
                <w:b/>
              </w:rPr>
              <w:t>como “la ola”, cuya longitud es 6,  se encuentran autores,y ese autor  esta en autores, se ingresa imagen y el tamaño es tamaño menor a  5mb y &gt;0  y tiene libros relacionados</w:t>
            </w:r>
          </w:p>
        </w:tc>
      </w:tr>
      <w:tr w:rsidR="009A5A5D" w:rsidRPr="003F2F3B" w14:paraId="201BBC98" w14:textId="77777777" w:rsidTr="00950F68">
        <w:tc>
          <w:tcPr>
            <w:tcW w:w="15730" w:type="dxa"/>
            <w:gridSpan w:val="4"/>
            <w:shd w:val="clear" w:color="auto" w:fill="2898B7"/>
          </w:tcPr>
          <w:p w14:paraId="6F72BF24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31544E55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01883B35" w14:textId="77777777" w:rsidR="009A5A5D" w:rsidRDefault="00817DBA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El usuario </w:t>
            </w:r>
            <w:r w:rsidR="00BE4418">
              <w:rPr>
                <w:rFonts w:ascii="Corbel" w:hAnsi="Corbel"/>
                <w:b/>
              </w:rPr>
              <w:t xml:space="preserve"> ggg se encuentra logueado con permisos de usuario de </w:t>
            </w:r>
          </w:p>
          <w:p w14:paraId="7E9DC063" w14:textId="30008533" w:rsidR="00BE4418" w:rsidRDefault="00BE4418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El titulo esta registrado como “la ola”, longitud 6</w:t>
            </w:r>
          </w:p>
          <w:p w14:paraId="3CF21880" w14:textId="77777777" w:rsidR="00BE4418" w:rsidRDefault="00BE4418" w:rsidP="00950F68">
            <w:pPr>
              <w:pStyle w:val="Textoindependiente"/>
              <w:rPr>
                <w:rFonts w:ascii="Corbel" w:hAnsi="Corbel"/>
                <w:b/>
              </w:rPr>
            </w:pPr>
          </w:p>
          <w:p w14:paraId="631ED813" w14:textId="3F6AC895" w:rsidR="00BE4418" w:rsidRPr="003F2F3B" w:rsidRDefault="00BE4418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0A4DEF45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default" r:id="rId13"/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1392" w14:textId="77777777" w:rsidR="000341B2" w:rsidRDefault="000341B2">
      <w:r>
        <w:separator/>
      </w:r>
    </w:p>
  </w:endnote>
  <w:endnote w:type="continuationSeparator" w:id="0">
    <w:p w14:paraId="6C8ABEDA" w14:textId="77777777" w:rsidR="000341B2" w:rsidRDefault="0003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﷽﷽﷽﷽﷽﷽﷽﷽⹯潤硣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A160" w14:textId="77777777" w:rsidR="006D2CA3" w:rsidRDefault="006D2CA3" w:rsidP="006D2CA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68F5D98E" w14:textId="77777777" w:rsidR="006D2CA3" w:rsidRDefault="006D2CA3" w:rsidP="006D2C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3AA81C31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19E7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6D2CA3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3545A1BD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B5A9C03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370D" w14:textId="77777777" w:rsidR="000341B2" w:rsidRDefault="000341B2">
      <w:r>
        <w:separator/>
      </w:r>
    </w:p>
  </w:footnote>
  <w:footnote w:type="continuationSeparator" w:id="0">
    <w:p w14:paraId="5705F86D" w14:textId="77777777" w:rsidR="000341B2" w:rsidRDefault="00034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630A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719892E8" w14:textId="77777777" w:rsidTr="004979EF">
      <w:trPr>
        <w:trHeight w:val="1024"/>
      </w:trPr>
      <w:tc>
        <w:tcPr>
          <w:tcW w:w="2552" w:type="dxa"/>
        </w:tcPr>
        <w:p w14:paraId="2A0E60C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2E3CE5BE" wp14:editId="71467E2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4A4A771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BB83D0B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260AA22B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0FC16E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62084AA0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7323D5B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40CB6B0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6D5F4B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91AC08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42594BB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76BAA6A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0548D5AE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63A306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5207DC31" w14:textId="77777777" w:rsidTr="004979EF">
      <w:trPr>
        <w:trHeight w:val="1024"/>
      </w:trPr>
      <w:tc>
        <w:tcPr>
          <w:tcW w:w="2552" w:type="dxa"/>
        </w:tcPr>
        <w:p w14:paraId="7B96FA59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386310C9" wp14:editId="4B87CED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A0F19EC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0625AA9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383CDCC3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1EDF6BD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711F7897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5F62211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29BEF9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4342EF8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79EB39E5" w14:textId="77777777" w:rsidR="006D2CA3" w:rsidRDefault="006D2CA3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</w:p>
        <w:p w14:paraId="50190711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6B31013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1297158D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9227C38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AE0E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79D39C8C" w14:textId="77777777" w:rsidTr="009E0D45">
      <w:trPr>
        <w:trHeight w:val="1024"/>
      </w:trPr>
      <w:tc>
        <w:tcPr>
          <w:tcW w:w="2552" w:type="dxa"/>
        </w:tcPr>
        <w:p w14:paraId="063626AE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34176740" wp14:editId="00E0C4DE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676A1A6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0243F3C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399ACA2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249D64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65ADCCF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579CE68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39451F9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2BD8B29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3347946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5C144B6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19E1D3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46299155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3B94810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3C2720F1" w14:textId="77777777" w:rsidTr="009E0D45">
      <w:trPr>
        <w:trHeight w:val="1024"/>
      </w:trPr>
      <w:tc>
        <w:tcPr>
          <w:tcW w:w="2552" w:type="dxa"/>
        </w:tcPr>
        <w:p w14:paraId="63858E00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49ED181E" wp14:editId="27C31BD4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5A579F5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8446B52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43D5EEEC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13BAE2D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6995B10A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2EB5AB6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0A7E049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1F81AFE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4D44FA9E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6A4F5BD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0183E64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442798E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E2131E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97973"/>
    <w:multiLevelType w:val="hybridMultilevel"/>
    <w:tmpl w:val="1D70923E"/>
    <w:numStyleLink w:val="Estiloimportado2"/>
  </w:abstractNum>
  <w:abstractNum w:abstractNumId="11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28653FB"/>
    <w:multiLevelType w:val="hybridMultilevel"/>
    <w:tmpl w:val="3662A8C8"/>
    <w:lvl w:ilvl="0" w:tplc="40708EBC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30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2"/>
  </w:num>
  <w:num w:numId="8">
    <w:abstractNumId w:val="0"/>
  </w:num>
  <w:num w:numId="9">
    <w:abstractNumId w:val="2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17"/>
  </w:num>
  <w:num w:numId="15">
    <w:abstractNumId w:val="24"/>
  </w:num>
  <w:num w:numId="16">
    <w:abstractNumId w:val="25"/>
  </w:num>
  <w:num w:numId="17">
    <w:abstractNumId w:val="19"/>
  </w:num>
  <w:num w:numId="18">
    <w:abstractNumId w:val="14"/>
  </w:num>
  <w:num w:numId="19">
    <w:abstractNumId w:val="16"/>
  </w:num>
  <w:num w:numId="20">
    <w:abstractNumId w:val="27"/>
  </w:num>
  <w:num w:numId="21">
    <w:abstractNumId w:val="2"/>
  </w:num>
  <w:num w:numId="22">
    <w:abstractNumId w:val="25"/>
  </w:num>
  <w:num w:numId="23">
    <w:abstractNumId w:val="16"/>
  </w:num>
  <w:num w:numId="24">
    <w:abstractNumId w:val="27"/>
  </w:num>
  <w:num w:numId="25">
    <w:abstractNumId w:val="12"/>
  </w:num>
  <w:num w:numId="26">
    <w:abstractNumId w:val="13"/>
  </w:num>
  <w:num w:numId="27">
    <w:abstractNumId w:val="6"/>
  </w:num>
  <w:num w:numId="28">
    <w:abstractNumId w:val="15"/>
  </w:num>
  <w:num w:numId="29">
    <w:abstractNumId w:val="5"/>
  </w:num>
  <w:num w:numId="30">
    <w:abstractNumId w:val="10"/>
  </w:num>
  <w:num w:numId="31">
    <w:abstractNumId w:val="10"/>
  </w:num>
  <w:num w:numId="32">
    <w:abstractNumId w:val="10"/>
    <w:lvlOverride w:ilvl="0">
      <w:startOverride w:val="3"/>
      <w:lvl w:ilvl="0" w:tplc="9D7AC6BE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30EF52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C741672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E42385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BA10D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678CC92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826D2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3B0868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A9CBDE6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1"/>
  </w:num>
  <w:num w:numId="36">
    <w:abstractNumId w:val="18"/>
  </w:num>
  <w:num w:numId="37">
    <w:abstractNumId w:val="23"/>
  </w:num>
  <w:num w:numId="38">
    <w:abstractNumId w:val="26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548"/>
    <w:rsid w:val="000115A4"/>
    <w:rsid w:val="000341B2"/>
    <w:rsid w:val="00040025"/>
    <w:rsid w:val="00060469"/>
    <w:rsid w:val="00081B6C"/>
    <w:rsid w:val="000A6FF9"/>
    <w:rsid w:val="00111548"/>
    <w:rsid w:val="00127D44"/>
    <w:rsid w:val="001406BA"/>
    <w:rsid w:val="00177AF1"/>
    <w:rsid w:val="001E5147"/>
    <w:rsid w:val="00207CE5"/>
    <w:rsid w:val="00207ED8"/>
    <w:rsid w:val="002121B4"/>
    <w:rsid w:val="00253A82"/>
    <w:rsid w:val="0029681F"/>
    <w:rsid w:val="002F5A91"/>
    <w:rsid w:val="00307CBE"/>
    <w:rsid w:val="00325C61"/>
    <w:rsid w:val="003329CB"/>
    <w:rsid w:val="003700DD"/>
    <w:rsid w:val="00393B4E"/>
    <w:rsid w:val="003F06EE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D2CA3"/>
    <w:rsid w:val="006E5DDF"/>
    <w:rsid w:val="00726FFD"/>
    <w:rsid w:val="00744EB3"/>
    <w:rsid w:val="0077256B"/>
    <w:rsid w:val="00790915"/>
    <w:rsid w:val="007C5BBB"/>
    <w:rsid w:val="0081704B"/>
    <w:rsid w:val="00817DBA"/>
    <w:rsid w:val="0089039F"/>
    <w:rsid w:val="008E21D1"/>
    <w:rsid w:val="00920DF6"/>
    <w:rsid w:val="00957958"/>
    <w:rsid w:val="009A5A5D"/>
    <w:rsid w:val="009B2D0E"/>
    <w:rsid w:val="009E0D45"/>
    <w:rsid w:val="00A1376A"/>
    <w:rsid w:val="00A17733"/>
    <w:rsid w:val="00A23148"/>
    <w:rsid w:val="00A32C61"/>
    <w:rsid w:val="00A72AE8"/>
    <w:rsid w:val="00A908C8"/>
    <w:rsid w:val="00AA19DF"/>
    <w:rsid w:val="00AC256C"/>
    <w:rsid w:val="00AD32FB"/>
    <w:rsid w:val="00B17EF6"/>
    <w:rsid w:val="00B2115D"/>
    <w:rsid w:val="00B3496C"/>
    <w:rsid w:val="00BD6B43"/>
    <w:rsid w:val="00BE4418"/>
    <w:rsid w:val="00C007C6"/>
    <w:rsid w:val="00C71BDC"/>
    <w:rsid w:val="00C75712"/>
    <w:rsid w:val="00C87CD2"/>
    <w:rsid w:val="00CB3320"/>
    <w:rsid w:val="00D20AC1"/>
    <w:rsid w:val="00D60E80"/>
    <w:rsid w:val="00D72A91"/>
    <w:rsid w:val="00D76D83"/>
    <w:rsid w:val="00D939CE"/>
    <w:rsid w:val="00E61936"/>
    <w:rsid w:val="00E90129"/>
    <w:rsid w:val="00E91E41"/>
    <w:rsid w:val="00E94CD9"/>
    <w:rsid w:val="00EE03FB"/>
    <w:rsid w:val="00F216E8"/>
    <w:rsid w:val="00F819A5"/>
    <w:rsid w:val="00FA3A2B"/>
    <w:rsid w:val="00FA583D"/>
    <w:rsid w:val="00FC143D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83E4E"/>
  <w15:docId w15:val="{2DF1295C-4122-4508-A968-3F8B5418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2021_ISW_Segundo_Parcial_Template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2021_ISW_Segundo_Parcial_Template (1)</Template>
  <TotalTime>102</TotalTime>
  <Pages>5</Pages>
  <Words>586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Hernan Acevedo</cp:lastModifiedBy>
  <cp:revision>5</cp:revision>
  <dcterms:created xsi:type="dcterms:W3CDTF">2021-06-06T20:22:00Z</dcterms:created>
  <dcterms:modified xsi:type="dcterms:W3CDTF">2021-06-06T22:24:00Z</dcterms:modified>
</cp:coreProperties>
</file>